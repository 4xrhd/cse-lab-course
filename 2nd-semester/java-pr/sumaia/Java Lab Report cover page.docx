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49"/>
        <w:tblW w:w="10844" w:type="dxa"/>
        <w:tblLayout w:type="fixed"/>
        <w:tblLook w:val="0600" w:firstRow="0" w:lastRow="0" w:firstColumn="0" w:lastColumn="0" w:noHBand="1" w:noVBand="1"/>
      </w:tblPr>
      <w:tblGrid>
        <w:gridCol w:w="5422"/>
        <w:gridCol w:w="5422"/>
      </w:tblGrid>
      <w:tr w:rsidR="00CC1867" w:rsidRPr="003A798E" w14:paraId="6F38D8A1" w14:textId="77777777" w:rsidTr="00CC1867">
        <w:trPr>
          <w:trHeight w:val="108"/>
        </w:trPr>
        <w:tc>
          <w:tcPr>
            <w:tcW w:w="5422" w:type="dxa"/>
          </w:tcPr>
          <w:p w14:paraId="00E4E530" w14:textId="3671F589" w:rsidR="00CC1867" w:rsidRPr="003A798E" w:rsidRDefault="00E44E4A" w:rsidP="00CC1867">
            <w:pPr>
              <w:pStyle w:val="GraphicAnchor"/>
            </w:pPr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4383" behindDoc="1" locked="0" layoutInCell="1" allowOverlap="1" wp14:anchorId="02EA2A33" wp14:editId="50EB183D">
                      <wp:simplePos x="0" y="0"/>
                      <wp:positionH relativeFrom="margin">
                        <wp:posOffset>-861237</wp:posOffset>
                      </wp:positionH>
                      <wp:positionV relativeFrom="page">
                        <wp:posOffset>-356707</wp:posOffset>
                      </wp:positionV>
                      <wp:extent cx="8114665" cy="10207200"/>
                      <wp:effectExtent l="0" t="0" r="635" b="3810"/>
                      <wp:wrapNone/>
                      <wp:docPr id="2092546358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14665" cy="10207200"/>
                                <a:chOff x="-133328" y="-152378"/>
                                <a:chExt cx="8113340" cy="10205700"/>
                              </a:xfrm>
                            </wpg:grpSpPr>
                            <wps:wsp>
                              <wps:cNvPr id="561641951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151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87134445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C204E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96332627" name="Shape"/>
                              <wps:cNvSpPr/>
                              <wps:spPr>
                                <a:xfrm>
                                  <a:off x="-133328" y="-152378"/>
                                  <a:ext cx="8113340" cy="949502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1D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900A92" id="Group 1" o:spid="_x0000_s1026" alt="&quot;&quot;" style="position:absolute;margin-left:-67.8pt;margin-top:-28.1pt;width:638.95pt;height:803.7pt;z-index:-251652097;mso-position-horizontal-relative:margin;mso-position-vertical-relative:page;mso-width-relative:margin;mso-height-relative:margin" coordorigin="-1333,-1523" coordsize="81133,10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">
                      <v:shape id="Triangle" o:spid="_x0000_s1027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" path="m,21600l21600,10802,,,,21600xe" fillcolor="#7f1518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8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" path="m,10687l,21600r1769,l21600,6148,13712,,,10687xe" fillcolor="#1c204e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Shape" o:spid="_x0000_s1029" style="position:absolute;left:-1333;top:-1523;width:81133;height:949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" path="m,14678r,6922l21600,3032,21600,,17075,,,14678xe" fillcolor="#d1d1d1" stroked="f" strokeweight="1pt">
                        <v:stroke miterlimit="4" joinstyle="miter"/>
                        <v:path arrowok="t" o:extrusionok="f" o:connecttype="custom" o:connectlocs="4056670,4747515;4056670,4747515;4056670,4747515;4056670,4747515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422" w:type="dxa"/>
          </w:tcPr>
          <w:p w14:paraId="683909C6" w14:textId="77777777" w:rsidR="00CC1867" w:rsidRPr="003A798E" w:rsidRDefault="00CC1867" w:rsidP="00CC1867">
            <w:pPr>
              <w:pStyle w:val="GraphicAnchor"/>
            </w:pPr>
          </w:p>
        </w:tc>
      </w:tr>
      <w:tr w:rsidR="00CC1867" w:rsidRPr="003A798E" w14:paraId="3D418EC3" w14:textId="77777777" w:rsidTr="00CC1867">
        <w:trPr>
          <w:trHeight w:val="2525"/>
        </w:trPr>
        <w:tc>
          <w:tcPr>
            <w:tcW w:w="5422" w:type="dxa"/>
          </w:tcPr>
          <w:p w14:paraId="72DB8CC6" w14:textId="1DD8603E" w:rsidR="00CC1867" w:rsidRDefault="00CC1867" w:rsidP="00CC1867">
            <w:pPr>
              <w:pStyle w:val="Heading3"/>
            </w:pPr>
            <w:r w:rsidRPr="00D7577A">
              <w:rPr>
                <w:sz w:val="56"/>
                <w:szCs w:val="44"/>
              </w:rPr>
              <w:t>Java Lab Report</w:t>
            </w:r>
          </w:p>
          <w:p w14:paraId="0624F949" w14:textId="33B8A674" w:rsidR="00CC1867" w:rsidRDefault="00CC1867" w:rsidP="00E44E4A">
            <w:pPr>
              <w:pStyle w:val="Heading3"/>
              <w:jc w:val="center"/>
            </w:pPr>
            <w:r w:rsidRPr="00E44E4A">
              <w:t>Object Oriented Programming Language</w:t>
            </w:r>
          </w:p>
          <w:p w14:paraId="6BB48488" w14:textId="537C0F2E" w:rsidR="00E44E4A" w:rsidRPr="00E44E4A" w:rsidRDefault="00E44E4A" w:rsidP="00E44E4A">
            <w:pPr>
              <w:pStyle w:val="Heading3"/>
              <w:jc w:val="center"/>
            </w:pPr>
            <w:r w:rsidRPr="00CC1867">
              <w:t>CSE 152</w:t>
            </w:r>
          </w:p>
        </w:tc>
        <w:tc>
          <w:tcPr>
            <w:tcW w:w="5422" w:type="dxa"/>
          </w:tcPr>
          <w:p w14:paraId="074D584F" w14:textId="4A12AE18" w:rsidR="00CC1867" w:rsidRPr="003A798E" w:rsidRDefault="00CC1867" w:rsidP="00CC1867">
            <w:r>
              <w:rPr>
                <w:noProof/>
              </w:rPr>
              <w:drawing>
                <wp:anchor distT="0" distB="0" distL="114300" distR="114300" simplePos="0" relativeHeight="251662335" behindDoc="0" locked="0" layoutInCell="1" allowOverlap="1" wp14:anchorId="0A0BD73B" wp14:editId="44C6BF28">
                  <wp:simplePos x="0" y="0"/>
                  <wp:positionH relativeFrom="page">
                    <wp:posOffset>1739439</wp:posOffset>
                  </wp:positionH>
                  <wp:positionV relativeFrom="paragraph">
                    <wp:posOffset>-236</wp:posOffset>
                  </wp:positionV>
                  <wp:extent cx="1597025" cy="1913255"/>
                  <wp:effectExtent l="0" t="0" r="3175" b="0"/>
                  <wp:wrapThrough wrapText="bothSides">
                    <wp:wrapPolygon edited="0">
                      <wp:start x="258" y="0"/>
                      <wp:lineTo x="0" y="430"/>
                      <wp:lineTo x="0" y="13764"/>
                      <wp:lineTo x="2319" y="17205"/>
                      <wp:lineTo x="7987" y="20647"/>
                      <wp:lineTo x="9533" y="21292"/>
                      <wp:lineTo x="11594" y="21292"/>
                      <wp:lineTo x="18809" y="17205"/>
                      <wp:lineTo x="20870" y="13764"/>
                      <wp:lineTo x="21385" y="10323"/>
                      <wp:lineTo x="21128" y="215"/>
                      <wp:lineTo x="20870" y="0"/>
                      <wp:lineTo x="258" y="0"/>
                    </wp:wrapPolygon>
                  </wp:wrapThrough>
                  <wp:docPr id="6421052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1913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1867" w:rsidRPr="003A798E" w14:paraId="4753908B" w14:textId="77777777" w:rsidTr="00CC1867">
        <w:trPr>
          <w:trHeight w:val="7488"/>
        </w:trPr>
        <w:tc>
          <w:tcPr>
            <w:tcW w:w="5422" w:type="dxa"/>
          </w:tcPr>
          <w:p w14:paraId="170EB44C" w14:textId="69C7F0E8" w:rsidR="00CC1867" w:rsidRPr="003A798E" w:rsidRDefault="00CC1867" w:rsidP="00CC1867"/>
        </w:tc>
        <w:tc>
          <w:tcPr>
            <w:tcW w:w="5422" w:type="dxa"/>
          </w:tcPr>
          <w:p w14:paraId="2A2778D7" w14:textId="597FDBBB" w:rsidR="00CC1867" w:rsidRPr="003A798E" w:rsidRDefault="00CC1867" w:rsidP="00CC1867"/>
        </w:tc>
      </w:tr>
      <w:tr w:rsidR="00CC1867" w:rsidRPr="003A798E" w14:paraId="67BE7E10" w14:textId="77777777" w:rsidTr="00CC1867">
        <w:trPr>
          <w:trHeight w:val="80"/>
        </w:trPr>
        <w:tc>
          <w:tcPr>
            <w:tcW w:w="5422" w:type="dxa"/>
          </w:tcPr>
          <w:p w14:paraId="6BDD066D" w14:textId="77777777" w:rsidR="00CC1867" w:rsidRPr="00D7577A" w:rsidRDefault="00CC1867" w:rsidP="00CC1867">
            <w:pPr>
              <w:rPr>
                <w:sz w:val="32"/>
                <w:szCs w:val="20"/>
              </w:rPr>
            </w:pPr>
          </w:p>
        </w:tc>
        <w:tc>
          <w:tcPr>
            <w:tcW w:w="5422" w:type="dxa"/>
          </w:tcPr>
          <w:p w14:paraId="194C6CF3" w14:textId="77777777" w:rsidR="00CC1867" w:rsidRPr="00CC1867" w:rsidRDefault="00CC1867" w:rsidP="00CC1867">
            <w:pPr>
              <w:pStyle w:val="Heading2"/>
              <w:rPr>
                <w:rStyle w:val="Emphasis"/>
              </w:rPr>
            </w:pPr>
          </w:p>
          <w:p w14:paraId="23FC68BE" w14:textId="77777777" w:rsidR="00CC1867" w:rsidRPr="00CC1867" w:rsidRDefault="00CC1867" w:rsidP="00CC1867">
            <w:pPr>
              <w:pStyle w:val="Heading2"/>
              <w:jc w:val="both"/>
              <w:rPr>
                <w:rStyle w:val="Emphasis"/>
                <w:sz w:val="36"/>
                <w:szCs w:val="22"/>
              </w:rPr>
            </w:pPr>
            <w:r w:rsidRPr="00CC1867">
              <w:rPr>
                <w:rStyle w:val="Emphasis"/>
                <w:sz w:val="32"/>
                <w:szCs w:val="20"/>
              </w:rPr>
              <w:t>Instructor</w:t>
            </w:r>
          </w:p>
          <w:p w14:paraId="254AF8EC" w14:textId="77777777" w:rsidR="00CC1867" w:rsidRPr="00CC1867" w:rsidRDefault="00CC1867" w:rsidP="00CC1867">
            <w:pPr>
              <w:pStyle w:val="Heading2"/>
              <w:jc w:val="both"/>
              <w:rPr>
                <w:rStyle w:val="Emphasis"/>
                <w:sz w:val="32"/>
                <w:szCs w:val="20"/>
              </w:rPr>
            </w:pPr>
            <w:r w:rsidRPr="00CC1867">
              <w:rPr>
                <w:rStyle w:val="Emphasis"/>
                <w:sz w:val="32"/>
                <w:szCs w:val="20"/>
              </w:rPr>
              <w:t>Mr. Al-Imtiaz</w:t>
            </w:r>
          </w:p>
          <w:p w14:paraId="49EB6CEC" w14:textId="321A61EE" w:rsidR="00CC1867" w:rsidRPr="00E44E4A" w:rsidRDefault="00CC1867" w:rsidP="00E44E4A">
            <w:pPr>
              <w:jc w:val="both"/>
              <w:rPr>
                <w:rStyle w:val="Emphasis"/>
                <w:i/>
                <w:iCs w:val="0"/>
                <w:sz w:val="32"/>
                <w:szCs w:val="32"/>
              </w:rPr>
            </w:pPr>
            <w:r w:rsidRPr="00E44E4A">
              <w:rPr>
                <w:rStyle w:val="Emphasis"/>
                <w:i/>
                <w:iCs w:val="0"/>
                <w:sz w:val="32"/>
                <w:szCs w:val="32"/>
              </w:rPr>
              <w:t>Assistant Professor &amp; Head, CSE</w:t>
            </w:r>
          </w:p>
        </w:tc>
      </w:tr>
      <w:tr w:rsidR="00CC1867" w:rsidRPr="003A798E" w14:paraId="3E637EFF" w14:textId="77777777" w:rsidTr="00E44E4A">
        <w:trPr>
          <w:trHeight w:val="80"/>
        </w:trPr>
        <w:tc>
          <w:tcPr>
            <w:tcW w:w="5422" w:type="dxa"/>
          </w:tcPr>
          <w:p w14:paraId="11F70DF9" w14:textId="77777777" w:rsidR="00CC1867" w:rsidRPr="00D7577A" w:rsidRDefault="00CC1867" w:rsidP="00CC1867">
            <w:pPr>
              <w:rPr>
                <w:sz w:val="32"/>
                <w:szCs w:val="20"/>
              </w:rPr>
            </w:pPr>
          </w:p>
        </w:tc>
        <w:tc>
          <w:tcPr>
            <w:tcW w:w="5422" w:type="dxa"/>
          </w:tcPr>
          <w:p w14:paraId="4DDFBAFC" w14:textId="77777777" w:rsidR="00CC1867" w:rsidRPr="00CC1867" w:rsidRDefault="00CC1867" w:rsidP="00CC1867">
            <w:pPr>
              <w:pStyle w:val="Heading2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br/>
            </w:r>
            <w:r w:rsidRPr="00CC1867">
              <w:rPr>
                <w:sz w:val="32"/>
                <w:szCs w:val="20"/>
              </w:rPr>
              <w:t>Author</w:t>
            </w:r>
          </w:p>
          <w:p w14:paraId="1B1531DC" w14:textId="77777777" w:rsidR="00CC1867" w:rsidRPr="00CC1867" w:rsidRDefault="00CC1867" w:rsidP="00CC1867">
            <w:pPr>
              <w:pStyle w:val="Heading2"/>
              <w:rPr>
                <w:sz w:val="32"/>
                <w:szCs w:val="20"/>
              </w:rPr>
            </w:pPr>
            <w:r w:rsidRPr="00CC1867">
              <w:rPr>
                <w:sz w:val="32"/>
                <w:szCs w:val="20"/>
              </w:rPr>
              <w:t xml:space="preserve">Sumaia Bintey Ismail </w:t>
            </w:r>
          </w:p>
          <w:p w14:paraId="5CD78D56" w14:textId="01D109AA" w:rsidR="00CC1867" w:rsidRDefault="00CC1867" w:rsidP="00CC1867">
            <w:pPr>
              <w:pStyle w:val="Heading2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ID </w:t>
            </w:r>
            <w:r w:rsidR="00E44E4A">
              <w:rPr>
                <w:sz w:val="32"/>
                <w:szCs w:val="20"/>
              </w:rPr>
              <w:t>–</w:t>
            </w:r>
            <w:r>
              <w:rPr>
                <w:sz w:val="32"/>
                <w:szCs w:val="20"/>
              </w:rPr>
              <w:t xml:space="preserve"> 0432320005101103</w:t>
            </w:r>
          </w:p>
          <w:p w14:paraId="1726965F" w14:textId="44A0DE54" w:rsidR="00E44E4A" w:rsidRPr="00E44E4A" w:rsidRDefault="00E44E4A" w:rsidP="00E44E4A">
            <w:pPr>
              <w:rPr>
                <w:rStyle w:val="Emphasis"/>
              </w:rPr>
            </w:pPr>
            <w:r w:rsidRPr="00E44E4A">
              <w:rPr>
                <w:rStyle w:val="Emphasis"/>
                <w:sz w:val="32"/>
                <w:szCs w:val="32"/>
              </w:rPr>
              <w:t xml:space="preserve">Section – </w:t>
            </w:r>
            <w:r w:rsidRPr="00E44E4A">
              <w:rPr>
                <w:rStyle w:val="Emphasis"/>
                <w:sz w:val="36"/>
                <w:szCs w:val="36"/>
              </w:rPr>
              <w:t>2</w:t>
            </w:r>
            <w:r>
              <w:rPr>
                <w:rStyle w:val="Emphasis"/>
                <w:sz w:val="32"/>
                <w:szCs w:val="32"/>
              </w:rPr>
              <w:t>C</w:t>
            </w:r>
            <w:r w:rsidRPr="00E44E4A">
              <w:rPr>
                <w:rStyle w:val="Emphasis"/>
                <w:sz w:val="36"/>
                <w:szCs w:val="36"/>
              </w:rPr>
              <w:t>1</w:t>
            </w:r>
          </w:p>
        </w:tc>
      </w:tr>
    </w:tbl>
    <w:p w14:paraId="2CF4DC96" w14:textId="310AD424" w:rsidR="001559A2" w:rsidRDefault="001559A2" w:rsidP="00A935BB"/>
    <w:sectPr w:rsidR="001559A2" w:rsidSect="00A81620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4910" w14:textId="77777777" w:rsidR="00A81620" w:rsidRDefault="00A81620" w:rsidP="001205A1">
      <w:r>
        <w:separator/>
      </w:r>
    </w:p>
  </w:endnote>
  <w:endnote w:type="continuationSeparator" w:id="0">
    <w:p w14:paraId="4E598698" w14:textId="77777777" w:rsidR="00A81620" w:rsidRDefault="00A8162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13C954A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DC1475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FDF897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0E30AEA0" w14:textId="77777777" w:rsidTr="005F4F46">
      <w:tc>
        <w:tcPr>
          <w:tcW w:w="5395" w:type="dxa"/>
        </w:tcPr>
        <w:p w14:paraId="3DA9E343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90F6B9978B48478EB1D06A11A443E343"/>
              </w:placeholder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3980685E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7CA7E6BF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4A02" w14:textId="77777777" w:rsidR="00A81620" w:rsidRDefault="00A81620" w:rsidP="001205A1">
      <w:r>
        <w:separator/>
      </w:r>
    </w:p>
  </w:footnote>
  <w:footnote w:type="continuationSeparator" w:id="0">
    <w:p w14:paraId="6A86AC84" w14:textId="77777777" w:rsidR="00A81620" w:rsidRDefault="00A81620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86"/>
    <w:rsid w:val="000C4ED1"/>
    <w:rsid w:val="000D3744"/>
    <w:rsid w:val="001205A1"/>
    <w:rsid w:val="00133E77"/>
    <w:rsid w:val="00142538"/>
    <w:rsid w:val="00154D3B"/>
    <w:rsid w:val="001559A2"/>
    <w:rsid w:val="00263686"/>
    <w:rsid w:val="002877E8"/>
    <w:rsid w:val="002E7C4E"/>
    <w:rsid w:val="00301F65"/>
    <w:rsid w:val="0031055C"/>
    <w:rsid w:val="00371EE1"/>
    <w:rsid w:val="003A798E"/>
    <w:rsid w:val="00425A99"/>
    <w:rsid w:val="005426A3"/>
    <w:rsid w:val="00543732"/>
    <w:rsid w:val="005E6B25"/>
    <w:rsid w:val="005F4F46"/>
    <w:rsid w:val="006C60E6"/>
    <w:rsid w:val="006F508F"/>
    <w:rsid w:val="00790542"/>
    <w:rsid w:val="007B0740"/>
    <w:rsid w:val="007C1BAB"/>
    <w:rsid w:val="008C73D4"/>
    <w:rsid w:val="009C1C95"/>
    <w:rsid w:val="009C6907"/>
    <w:rsid w:val="00A15CF7"/>
    <w:rsid w:val="00A24793"/>
    <w:rsid w:val="00A81248"/>
    <w:rsid w:val="00A81620"/>
    <w:rsid w:val="00A935BB"/>
    <w:rsid w:val="00B25459"/>
    <w:rsid w:val="00C13E2A"/>
    <w:rsid w:val="00C325F7"/>
    <w:rsid w:val="00C66528"/>
    <w:rsid w:val="00C915F0"/>
    <w:rsid w:val="00CC1867"/>
    <w:rsid w:val="00D576C6"/>
    <w:rsid w:val="00D7577A"/>
    <w:rsid w:val="00E44E4A"/>
    <w:rsid w:val="00FA4CF1"/>
    <w:rsid w:val="00FB65B8"/>
    <w:rsid w:val="00FC49AE"/>
    <w:rsid w:val="00FD1B68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9B6A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f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F6B9978B48478EB1D06A11A443E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007D-165C-4AFB-9C31-01DE1091C20A}"/>
      </w:docPartPr>
      <w:docPartBody>
        <w:p w:rsidR="00E805D3" w:rsidRDefault="00F42528" w:rsidP="00F42528">
          <w:pPr>
            <w:pStyle w:val="90F6B9978B48478EB1D06A11A443E343"/>
          </w:pPr>
          <w:r w:rsidRPr="003A798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28"/>
    <w:rsid w:val="000B3732"/>
    <w:rsid w:val="00275E05"/>
    <w:rsid w:val="0063023E"/>
    <w:rsid w:val="00E805D3"/>
    <w:rsid w:val="00F01775"/>
    <w:rsid w:val="00F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kern w:val="0"/>
      <w:sz w:val="32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kern w:val="0"/>
      <w:sz w:val="76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kern w:val="0"/>
      <w:sz w:val="76"/>
      <w:szCs w:val="24"/>
      <w14:ligatures w14:val="none"/>
    </w:rPr>
  </w:style>
  <w:style w:type="paragraph" w:customStyle="1" w:styleId="90F6B9978B48478EB1D06A11A443E343">
    <w:name w:val="90F6B9978B48478EB1D06A11A443E343"/>
    <w:rsid w:val="00F42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2</Pages>
  <Words>25</Words>
  <Characters>155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2024-01-31T14:30:00Z</dcterms:created>
  <dcterms:modified xsi:type="dcterms:W3CDTF">2024-01-31T14:31:00Z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0f05bea5-c2cf-47d7-92b1-92cbbf2e5314</vt:lpwstr>
  </property>
</Properties>
</file>